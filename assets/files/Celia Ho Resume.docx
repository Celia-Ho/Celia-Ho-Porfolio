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404" w:type="pct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011"/>
        <w:gridCol w:w="6327"/>
      </w:tblGrid>
      <w:tr w:rsidR="007B590B" w:rsidRPr="00565B06" w14:paraId="6CBB21C6" w14:textId="77777777" w:rsidTr="007B590B">
        <w:trPr>
          <w:trHeight w:hRule="exact" w:val="982"/>
        </w:trPr>
        <w:tc>
          <w:tcPr>
            <w:tcW w:w="3011" w:type="dxa"/>
            <w:tcMar>
              <w:right w:w="144" w:type="dxa"/>
            </w:tcMar>
            <w:vAlign w:val="bottom"/>
          </w:tcPr>
          <w:p w14:paraId="5173A0F4" w14:textId="77777777" w:rsidR="00FE18B2" w:rsidRPr="00073D43" w:rsidRDefault="00073D43" w:rsidP="00073D43">
            <w:pPr>
              <w:pStyle w:val="Title"/>
              <w:rPr>
                <w:b/>
              </w:rPr>
            </w:pPr>
            <w:bookmarkStart w:id="0" w:name="_Hlk528161424"/>
            <w:r w:rsidRPr="00073D43">
              <w:rPr>
                <w:b/>
                <w:color w:val="0070C0"/>
              </w:rPr>
              <w:t xml:space="preserve">Celia </w:t>
            </w:r>
            <w:r w:rsidR="007B590B">
              <w:rPr>
                <w:b/>
                <w:color w:val="0070C0"/>
              </w:rPr>
              <w:t>HO</w:t>
            </w:r>
          </w:p>
        </w:tc>
        <w:tc>
          <w:tcPr>
            <w:tcW w:w="6327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64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158"/>
              <w:gridCol w:w="287"/>
              <w:gridCol w:w="2684"/>
              <w:gridCol w:w="287"/>
            </w:tblGrid>
            <w:tr w:rsidR="007B590B" w:rsidRPr="00073D43" w14:paraId="6A5F0189" w14:textId="77777777" w:rsidTr="007B590B">
              <w:trPr>
                <w:trHeight w:val="87"/>
              </w:trPr>
              <w:tc>
                <w:tcPr>
                  <w:tcW w:w="3158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BF28083" w14:textId="7E184736" w:rsidR="00DB6C99" w:rsidRPr="00073D43" w:rsidRDefault="00DB6C99" w:rsidP="00DB6C99">
                  <w:pPr>
                    <w:pStyle w:val="ContactInfo"/>
                    <w:rPr>
                      <w:color w:val="0070C0"/>
                    </w:rPr>
                  </w:pPr>
                  <w:r w:rsidRPr="00073D43">
                    <w:rPr>
                      <w:color w:val="0070C0"/>
                    </w:rPr>
                    <w:t>Markham, Ontario</w:t>
                  </w:r>
                  <w:r w:rsidR="00E076F8">
                    <w:rPr>
                      <w:color w:val="0070C0"/>
                    </w:rPr>
                    <w:t>, Canada</w:t>
                  </w:r>
                  <w:r w:rsidRPr="00073D43">
                    <w:rPr>
                      <w:color w:val="0070C0"/>
                    </w:rPr>
                    <w:t xml:space="preserve"> </w:t>
                  </w:r>
                </w:p>
              </w:tc>
              <w:tc>
                <w:tcPr>
                  <w:tcW w:w="287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139138F" w14:textId="77777777" w:rsidR="00DB6C99" w:rsidRPr="00073D43" w:rsidRDefault="00DB6C99" w:rsidP="00DB6C99">
                  <w:pPr>
                    <w:pStyle w:val="Icons"/>
                  </w:pPr>
                  <w:r w:rsidRPr="00073D43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719508F" wp14:editId="41343F70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5AFA3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684" w:type="dxa"/>
                </w:tcPr>
                <w:p w14:paraId="05B012FE" w14:textId="63539AC5" w:rsidR="00DB6C99" w:rsidRPr="00073D43" w:rsidRDefault="0092622F" w:rsidP="00DB6C99">
                  <w:pPr>
                    <w:pStyle w:val="ContactInfo"/>
                    <w:rPr>
                      <w:color w:val="0070C0"/>
                    </w:rPr>
                  </w:pPr>
                  <w:hyperlink r:id="rId9" w:history="1">
                    <w:r w:rsidR="00814211" w:rsidRPr="0092597F">
                      <w:rPr>
                        <w:rStyle w:val="Hyperlink"/>
                      </w:rPr>
                      <w:t>LinkedIn: celia-ho/</w:t>
                    </w:r>
                  </w:hyperlink>
                  <w:r w:rsidR="00E076F8" w:rsidRPr="00E076F8">
                    <w:rPr>
                      <w:color w:val="0070C0"/>
                    </w:rPr>
                    <w:cr/>
                  </w:r>
                </w:p>
              </w:tc>
              <w:tc>
                <w:tcPr>
                  <w:tcW w:w="287" w:type="dxa"/>
                </w:tcPr>
                <w:p w14:paraId="4ED55D09" w14:textId="41882742" w:rsidR="00DB6C99" w:rsidRPr="00073D43" w:rsidRDefault="00E076F8" w:rsidP="00DB6C99">
                  <w:pPr>
                    <w:pStyle w:val="Icons"/>
                  </w:pPr>
                  <w:r w:rsidRPr="00073D43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F56D869" wp14:editId="12C60456">
                            <wp:extent cx="109728" cy="109728"/>
                            <wp:effectExtent l="0" t="0" r="5080" b="5080"/>
                            <wp:docPr id="11" name="LinkedIn icon" descr="LinkedIn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77448B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433E5E" id="LinkedIn icon" o:spid="_x0000_s1026" alt="LinkedIn icon" href="https://www.linkedin.com/in/celia-ho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" stroked="f" strokeweight="0">
                            <v:fill o:detectmouseclick="t"/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B590B" w:rsidRPr="00073D43" w14:paraId="2DF9BCC4" w14:textId="77777777" w:rsidTr="007B590B">
              <w:trPr>
                <w:trHeight w:val="87"/>
              </w:trPr>
              <w:tc>
                <w:tcPr>
                  <w:tcW w:w="3158" w:type="dxa"/>
                  <w:tcMar>
                    <w:left w:w="720" w:type="dxa"/>
                    <w:right w:w="29" w:type="dxa"/>
                  </w:tcMar>
                </w:tcPr>
                <w:p w14:paraId="59CAC87F" w14:textId="56D1E3A5" w:rsidR="00DB6C99" w:rsidRPr="00073D43" w:rsidRDefault="0092622F" w:rsidP="00DB6C99">
                  <w:pPr>
                    <w:pStyle w:val="ContactInfo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Enter phone:"/>
                      <w:tag w:val="Enter phone:"/>
                      <w:id w:val="-1849400302"/>
                      <w:placeholder>
                        <w:docPart w:val="104466635DF04A4DA8BE2DD956634C13"/>
                      </w:placeholder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DB6C99" w:rsidRPr="00073D43">
                        <w:rPr>
                          <w:color w:val="0070C0"/>
                        </w:rPr>
                        <w:t>Phone</w:t>
                      </w:r>
                    </w:sdtContent>
                  </w:sdt>
                  <w:r w:rsidR="00DB6C99" w:rsidRPr="00073D43">
                    <w:rPr>
                      <w:color w:val="0070C0"/>
                    </w:rPr>
                    <w:t>: (647)</w:t>
                  </w:r>
                  <w:r w:rsidR="00102FEB">
                    <w:rPr>
                      <w:color w:val="0070C0"/>
                    </w:rPr>
                    <w:t xml:space="preserve"> </w:t>
                  </w:r>
                  <w:r w:rsidR="00DB6C99" w:rsidRPr="00073D43">
                    <w:rPr>
                      <w:color w:val="0070C0"/>
                    </w:rPr>
                    <w:t>218-1281</w:t>
                  </w:r>
                </w:p>
              </w:tc>
              <w:tc>
                <w:tcPr>
                  <w:tcW w:w="287" w:type="dxa"/>
                  <w:tcMar>
                    <w:left w:w="0" w:type="dxa"/>
                    <w:right w:w="0" w:type="dxa"/>
                  </w:tcMar>
                </w:tcPr>
                <w:p w14:paraId="537AA746" w14:textId="77777777" w:rsidR="00DB6C99" w:rsidRPr="00073D43" w:rsidRDefault="00DB6C99" w:rsidP="00DB6C99">
                  <w:pPr>
                    <w:pStyle w:val="Icons"/>
                  </w:pPr>
                  <w:r w:rsidRPr="00073D43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464F0A6" wp14:editId="4F70D5B0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80B3FA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684" w:type="dxa"/>
                </w:tcPr>
                <w:p w14:paraId="236FFAEE" w14:textId="70472486" w:rsidR="00DB6C99" w:rsidRPr="00073D43" w:rsidRDefault="0092622F" w:rsidP="00DB6C99">
                  <w:pPr>
                    <w:pStyle w:val="ContactInfo"/>
                    <w:rPr>
                      <w:color w:val="0070C0"/>
                    </w:rPr>
                  </w:pPr>
                  <w:hyperlink r:id="rId10" w:history="1">
                    <w:r w:rsidR="00DB6C99" w:rsidRPr="00BC50F1">
                      <w:rPr>
                        <w:rStyle w:val="Hyperlink"/>
                      </w:rPr>
                      <w:t>Website/Portfolio</w:t>
                    </w:r>
                  </w:hyperlink>
                </w:p>
              </w:tc>
              <w:tc>
                <w:tcPr>
                  <w:tcW w:w="287" w:type="dxa"/>
                </w:tcPr>
                <w:p w14:paraId="19FA2F6A" w14:textId="77777777" w:rsidR="00DB6C99" w:rsidRPr="00073D43" w:rsidRDefault="00DB6C99" w:rsidP="00DB6C99">
                  <w:pPr>
                    <w:pStyle w:val="Icons"/>
                  </w:pPr>
                  <w:r w:rsidRPr="00073D43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6C2A26C" wp14:editId="6240CF3D">
                            <wp:extent cx="118872" cy="118872"/>
                            <wp:effectExtent l="0" t="0" r="0" b="0"/>
                            <wp:docPr id="12" name="Website icon" descr="Twitter/Blog/Portfolio icon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3CA3B7" id="Website icon" o:spid="_x0000_s1026" alt="Twitter/Blog/Portfolio icon" href="https://celia-ho.github.io/Celia-Ho-Portfolio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fill o:detectmouseclick="t"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B590B" w:rsidRPr="00073D43" w14:paraId="4653759A" w14:textId="77777777" w:rsidTr="007B590B">
              <w:trPr>
                <w:trHeight w:val="84"/>
              </w:trPr>
              <w:tc>
                <w:tcPr>
                  <w:tcW w:w="3158" w:type="dxa"/>
                  <w:tcMar>
                    <w:left w:w="720" w:type="dxa"/>
                    <w:right w:w="29" w:type="dxa"/>
                  </w:tcMar>
                </w:tcPr>
                <w:p w14:paraId="60CB7B13" w14:textId="3A7D9EC1" w:rsidR="00DB6C99" w:rsidRPr="00890A3F" w:rsidRDefault="00DB6C99" w:rsidP="00DB6C99">
                  <w:pPr>
                    <w:pStyle w:val="ContactInfo"/>
                    <w:rPr>
                      <w:color w:val="0070C0"/>
                      <w:lang w:val="fr-FR"/>
                    </w:rPr>
                  </w:pPr>
                  <w:r w:rsidRPr="00890A3F">
                    <w:rPr>
                      <w:color w:val="0070C0"/>
                      <w:lang w:val="fr-FR"/>
                    </w:rPr>
                    <w:t xml:space="preserve">Email: </w:t>
                  </w:r>
                  <w:r w:rsidRPr="00073D43">
                    <w:rPr>
                      <w:color w:val="0070C0"/>
                    </w:rPr>
                    <w:t>celi</w:t>
                  </w:r>
                  <w:r w:rsidR="00102FEB">
                    <w:rPr>
                      <w:color w:val="0070C0"/>
                    </w:rPr>
                    <w:t>a</w:t>
                  </w:r>
                  <w:r w:rsidRPr="00073D43">
                    <w:rPr>
                      <w:color w:val="0070C0"/>
                    </w:rPr>
                    <w:t>.ho@</w:t>
                  </w:r>
                  <w:r w:rsidR="00102FEB">
                    <w:rPr>
                      <w:color w:val="0070C0"/>
                    </w:rPr>
                    <w:t>aol</w:t>
                  </w:r>
                  <w:r w:rsidRPr="00073D43">
                    <w:rPr>
                      <w:color w:val="0070C0"/>
                    </w:rPr>
                    <w:t>.com</w:t>
                  </w:r>
                </w:p>
              </w:tc>
              <w:tc>
                <w:tcPr>
                  <w:tcW w:w="287" w:type="dxa"/>
                  <w:tcMar>
                    <w:left w:w="0" w:type="dxa"/>
                    <w:right w:w="0" w:type="dxa"/>
                  </w:tcMar>
                </w:tcPr>
                <w:p w14:paraId="793D79DD" w14:textId="77777777" w:rsidR="00DB6C99" w:rsidRPr="00073D43" w:rsidRDefault="00DB6C99" w:rsidP="00DB6C99">
                  <w:pPr>
                    <w:pStyle w:val="Icons"/>
                  </w:pPr>
                  <w:r w:rsidRPr="00073D43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E6C2EF8" wp14:editId="40F372C8">
                            <wp:extent cx="137160" cy="91440"/>
                            <wp:effectExtent l="0" t="0" r="0" b="3810"/>
                            <wp:docPr id="5" name="Freeform 5" descr="Email icon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AF00EA" id="Freeform 5" o:spid="_x0000_s1026" alt="Email icon" href="mailto:%20celia.ho@aol.com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" o:button="t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fill o:detectmouseclick="t"/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684" w:type="dxa"/>
                </w:tcPr>
                <w:p w14:paraId="46791E0D" w14:textId="02F3B3F6" w:rsidR="00DB6C99" w:rsidRPr="00073D43" w:rsidRDefault="0092622F" w:rsidP="00DB6C99">
                  <w:pPr>
                    <w:pStyle w:val="ContactInfo"/>
                    <w:rPr>
                      <w:color w:val="0070C0"/>
                    </w:rPr>
                  </w:pPr>
                  <w:hyperlink r:id="rId12" w:history="1">
                    <w:r w:rsidR="00DB6C99" w:rsidRPr="00BC50F1">
                      <w:rPr>
                        <w:rStyle w:val="Hyperlink"/>
                      </w:rPr>
                      <w:t>Github</w:t>
                    </w:r>
                    <w:r w:rsidR="00BC50F1" w:rsidRPr="00BC50F1">
                      <w:rPr>
                        <w:rStyle w:val="Hyperlink"/>
                      </w:rPr>
                      <w:t>: Celia-Ho</w:t>
                    </w:r>
                  </w:hyperlink>
                </w:p>
              </w:tc>
              <w:tc>
                <w:tcPr>
                  <w:tcW w:w="287" w:type="dxa"/>
                </w:tcPr>
                <w:p w14:paraId="2F82C1D9" w14:textId="77777777" w:rsidR="00DB6C99" w:rsidRPr="00073D43" w:rsidRDefault="00DB6C99" w:rsidP="00DB6C99">
                  <w:pPr>
                    <w:pStyle w:val="Icons"/>
                  </w:pPr>
                  <w:r w:rsidRPr="00073D43">
                    <w:rPr>
                      <w:noProof/>
                    </w:rPr>
                    <w:drawing>
                      <wp:inline distT="0" distB="0" distL="0" distR="0" wp14:anchorId="29F08BCD" wp14:editId="0F151064">
                        <wp:extent cx="129540" cy="129540"/>
                        <wp:effectExtent l="0" t="0" r="3810" b="3810"/>
                        <wp:docPr id="27" name="Picture 27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Picture 27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AD371A3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577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50"/>
        <w:gridCol w:w="8887"/>
      </w:tblGrid>
      <w:tr w:rsidR="000E24AC" w:rsidRPr="00565B06" w14:paraId="1A0777B1" w14:textId="77777777" w:rsidTr="00DB6C99">
        <w:trPr>
          <w:trHeight w:val="781"/>
        </w:trPr>
        <w:tc>
          <w:tcPr>
            <w:tcW w:w="750" w:type="dxa"/>
            <w:tcMar>
              <w:bottom w:w="0" w:type="dxa"/>
              <w:right w:w="216" w:type="dxa"/>
            </w:tcMar>
            <w:vAlign w:val="bottom"/>
          </w:tcPr>
          <w:bookmarkEnd w:id="0"/>
          <w:p w14:paraId="620BA589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A3D656F" wp14:editId="10692EE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437F3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87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3DA554E" w14:textId="5489D9FD" w:rsidR="000E24AC" w:rsidRPr="00565B06" w:rsidRDefault="0092622F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1F8260DC1DC54667B15E2D33E4C1E51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555A8508" w14:textId="77777777" w:rsidR="004C5FB4" w:rsidRDefault="00102FEB" w:rsidP="000D063C">
      <w:pPr>
        <w:pStyle w:val="ListBullet"/>
        <w:tabs>
          <w:tab w:val="num" w:pos="144"/>
        </w:tabs>
        <w:ind w:left="144" w:hanging="144"/>
        <w:rPr>
          <w:sz w:val="20"/>
        </w:rPr>
      </w:pPr>
      <w:bookmarkStart w:id="1" w:name="_Hlk518863614"/>
      <w:r w:rsidRPr="004C5FB4">
        <w:rPr>
          <w:sz w:val="20"/>
        </w:rPr>
        <w:t>F</w:t>
      </w:r>
      <w:r w:rsidR="0081704A" w:rsidRPr="004C5FB4">
        <w:rPr>
          <w:sz w:val="20"/>
        </w:rPr>
        <w:t xml:space="preserve">ull stack web developer in software development in the </w:t>
      </w:r>
      <w:r w:rsidRPr="004C5FB4">
        <w:rPr>
          <w:sz w:val="20"/>
        </w:rPr>
        <w:t xml:space="preserve">scientific, </w:t>
      </w:r>
      <w:r w:rsidR="0081704A" w:rsidRPr="004C5FB4">
        <w:rPr>
          <w:sz w:val="20"/>
        </w:rPr>
        <w:t>healthcare or pharmaceutical industry</w:t>
      </w:r>
    </w:p>
    <w:p w14:paraId="074FBFB1" w14:textId="56DD1812" w:rsidR="0081704A" w:rsidRPr="004C5FB4" w:rsidRDefault="004C5FB4" w:rsidP="000D063C">
      <w:pPr>
        <w:pStyle w:val="ListBullet"/>
        <w:tabs>
          <w:tab w:val="num" w:pos="144"/>
        </w:tabs>
        <w:ind w:left="144" w:hanging="144"/>
        <w:rPr>
          <w:sz w:val="20"/>
        </w:rPr>
      </w:pPr>
      <w:r>
        <w:rPr>
          <w:sz w:val="20"/>
          <w:lang w:val="en-CA"/>
        </w:rPr>
        <w:t>D</w:t>
      </w:r>
      <w:r w:rsidR="0081704A" w:rsidRPr="004C5FB4">
        <w:rPr>
          <w:sz w:val="20"/>
          <w:lang w:val="en-CA"/>
        </w:rPr>
        <w:t>evelop</w:t>
      </w:r>
      <w:r>
        <w:rPr>
          <w:sz w:val="20"/>
          <w:lang w:val="en-CA"/>
        </w:rPr>
        <w:t xml:space="preserve">ment of </w:t>
      </w:r>
      <w:r w:rsidR="0081704A" w:rsidRPr="004C5FB4">
        <w:rPr>
          <w:sz w:val="20"/>
          <w:lang w:val="en-CA"/>
        </w:rPr>
        <w:t>software application</w:t>
      </w:r>
      <w:r>
        <w:rPr>
          <w:sz w:val="20"/>
          <w:lang w:val="en-CA"/>
        </w:rPr>
        <w:t>s</w:t>
      </w:r>
      <w:r w:rsidR="0081704A" w:rsidRPr="004C5FB4">
        <w:rPr>
          <w:sz w:val="20"/>
          <w:lang w:val="en-CA"/>
        </w:rPr>
        <w:t xml:space="preserve"> that can make a meaningful impact to society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E6F50" w:rsidRPr="00565B06" w14:paraId="4A85B3AE" w14:textId="77777777" w:rsidTr="00FB6FF7">
        <w:tc>
          <w:tcPr>
            <w:tcW w:w="725" w:type="dxa"/>
            <w:tcMar>
              <w:right w:w="216" w:type="dxa"/>
            </w:tcMar>
            <w:vAlign w:val="bottom"/>
          </w:tcPr>
          <w:p w14:paraId="4EB3E5F4" w14:textId="77777777" w:rsidR="008E6F50" w:rsidRPr="00565B06" w:rsidRDefault="008E6F50" w:rsidP="00FB6FF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38EC414" wp14:editId="470527DB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815BDF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689AB83" w14:textId="15E71324" w:rsidR="008E6F50" w:rsidRPr="00565B06" w:rsidRDefault="00477325" w:rsidP="00FB6FF7">
            <w:pPr>
              <w:pStyle w:val="Heading1"/>
              <w:outlineLvl w:val="0"/>
            </w:pPr>
            <w:r>
              <w:t xml:space="preserve">relevant </w:t>
            </w:r>
            <w:sdt>
              <w:sdtPr>
                <w:alias w:val="Skills:"/>
                <w:tag w:val="Skills:"/>
                <w:id w:val="-925109897"/>
                <w:placeholder>
                  <w:docPart w:val="6FA11F4A2E4A4134883EE5EC4FAE9B4E"/>
                </w:placeholder>
                <w:temporary/>
                <w:showingPlcHdr/>
                <w15:appearance w15:val="hidden"/>
              </w:sdtPr>
              <w:sdtEndPr/>
              <w:sdtContent>
                <w:r w:rsidR="008E6F50" w:rsidRPr="00565B06">
                  <w:t>Skills</w:t>
                </w:r>
              </w:sdtContent>
            </w:sdt>
          </w:p>
        </w:tc>
      </w:tr>
    </w:tbl>
    <w:p w14:paraId="6374DC0A" w14:textId="77777777" w:rsidR="008E6F50" w:rsidRPr="00452022" w:rsidRDefault="008E6F50" w:rsidP="008E6F50">
      <w:pPr>
        <w:pStyle w:val="ListBullet"/>
        <w:tabs>
          <w:tab w:val="num" w:pos="144"/>
        </w:tabs>
        <w:ind w:left="144" w:hanging="144"/>
        <w:rPr>
          <w:sz w:val="20"/>
          <w:lang w:val="en-CA"/>
        </w:rPr>
      </w:pPr>
      <w:bookmarkStart w:id="2" w:name="_Hlk518867397"/>
      <w:bookmarkStart w:id="3" w:name="_Hlk518863862"/>
      <w:r w:rsidRPr="00452022">
        <w:rPr>
          <w:sz w:val="20"/>
          <w:lang w:val="en-CA"/>
        </w:rPr>
        <w:t xml:space="preserve">HTML5, CSS3, ES5/ES6, JavaScript, jQuery, </w:t>
      </w:r>
      <w:r>
        <w:rPr>
          <w:sz w:val="20"/>
          <w:lang w:val="en-CA"/>
        </w:rPr>
        <w:t>Bootstrap, Responsive Design, Handlebars.js</w:t>
      </w:r>
    </w:p>
    <w:p w14:paraId="152A69AA" w14:textId="151AB2E0" w:rsidR="008E6F50" w:rsidRPr="00452022" w:rsidRDefault="008E6F50" w:rsidP="008E6F50">
      <w:pPr>
        <w:pStyle w:val="ListBullet"/>
        <w:tabs>
          <w:tab w:val="num" w:pos="144"/>
        </w:tabs>
        <w:ind w:left="144" w:hanging="144"/>
        <w:rPr>
          <w:sz w:val="20"/>
          <w:lang w:val="en-CA"/>
        </w:rPr>
      </w:pPr>
      <w:r w:rsidRPr="00452022">
        <w:rPr>
          <w:sz w:val="20"/>
          <w:lang w:val="en-CA"/>
        </w:rPr>
        <w:t>Application Development:  Application Programming Interface, Firebase</w:t>
      </w:r>
      <w:r w:rsidR="00F344F4">
        <w:rPr>
          <w:sz w:val="20"/>
          <w:lang w:val="en-CA"/>
        </w:rPr>
        <w:t>,</w:t>
      </w:r>
      <w:r w:rsidR="00F344F4" w:rsidRPr="00F344F4">
        <w:rPr>
          <w:sz w:val="20"/>
          <w:lang w:val="en-CA"/>
        </w:rPr>
        <w:t xml:space="preserve"> </w:t>
      </w:r>
      <w:r w:rsidR="00F344F4" w:rsidRPr="003E0121">
        <w:rPr>
          <w:sz w:val="20"/>
          <w:lang w:val="en-CA"/>
        </w:rPr>
        <w:t>MySQL</w:t>
      </w:r>
    </w:p>
    <w:p w14:paraId="1724662B" w14:textId="77777777" w:rsidR="008E6F50" w:rsidRPr="00452022" w:rsidRDefault="008E6F50" w:rsidP="008E6F50">
      <w:pPr>
        <w:pStyle w:val="ListBullet"/>
        <w:tabs>
          <w:tab w:val="num" w:pos="144"/>
        </w:tabs>
        <w:ind w:left="144" w:hanging="144"/>
        <w:rPr>
          <w:sz w:val="20"/>
          <w:lang w:val="en-CA"/>
        </w:rPr>
      </w:pPr>
      <w:r w:rsidRPr="00452022">
        <w:rPr>
          <w:sz w:val="20"/>
          <w:lang w:val="en-CA"/>
        </w:rPr>
        <w:t>MERN Stack (MongoDB, Express.js, React.js, Node.js)</w:t>
      </w:r>
    </w:p>
    <w:p w14:paraId="6A703711" w14:textId="166D82F5" w:rsidR="008E6F50" w:rsidRPr="00F344F4" w:rsidRDefault="008E6F50" w:rsidP="008E6F50">
      <w:pPr>
        <w:pStyle w:val="ListBullet"/>
        <w:tabs>
          <w:tab w:val="num" w:pos="144"/>
        </w:tabs>
        <w:ind w:left="144" w:hanging="144"/>
        <w:rPr>
          <w:sz w:val="20"/>
          <w:lang w:val="fr-FR"/>
        </w:rPr>
      </w:pPr>
      <w:r w:rsidRPr="00F344F4">
        <w:rPr>
          <w:rFonts w:eastAsia="DengXian"/>
          <w:sz w:val="20"/>
          <w:lang w:val="fr-FR" w:eastAsia="zh-CN"/>
        </w:rPr>
        <w:t>Java,</w:t>
      </w:r>
      <w:r w:rsidRPr="00F344F4">
        <w:rPr>
          <w:rFonts w:ascii="DengXian" w:eastAsia="DengXian" w:hAnsi="DengXian" w:hint="eastAsia"/>
          <w:sz w:val="20"/>
          <w:lang w:val="fr-FR" w:eastAsia="zh-CN"/>
        </w:rPr>
        <w:t xml:space="preserve"> </w:t>
      </w:r>
      <w:r w:rsidR="00FC514D" w:rsidRPr="00F344F4">
        <w:rPr>
          <w:sz w:val="20"/>
          <w:lang w:val="fr-FR"/>
        </w:rPr>
        <w:t>Algorithm</w:t>
      </w:r>
      <w:r w:rsidR="00F344F4">
        <w:rPr>
          <w:sz w:val="20"/>
          <w:lang w:val="fr-FR"/>
        </w:rPr>
        <w:t>s</w:t>
      </w:r>
      <w:r w:rsidR="00FC514D" w:rsidRPr="00F344F4">
        <w:rPr>
          <w:sz w:val="20"/>
          <w:lang w:val="fr-FR"/>
        </w:rPr>
        <w:t xml:space="preserve">, Data </w:t>
      </w:r>
      <w:r w:rsidR="00F344F4" w:rsidRPr="00F344F4">
        <w:rPr>
          <w:sz w:val="20"/>
          <w:lang w:val="fr-FR"/>
        </w:rPr>
        <w:t>Structure, UX/U</w:t>
      </w:r>
      <w:r w:rsidR="00F344F4">
        <w:rPr>
          <w:sz w:val="20"/>
          <w:lang w:val="fr-FR"/>
        </w:rPr>
        <w:t>I, Material Design</w:t>
      </w:r>
      <w:r w:rsidR="00F67E4D">
        <w:rPr>
          <w:sz w:val="20"/>
          <w:lang w:val="fr-FR"/>
        </w:rPr>
        <w:t>, Materialize</w:t>
      </w:r>
      <w:bookmarkStart w:id="4" w:name="_GoBack"/>
      <w:bookmarkEnd w:id="4"/>
    </w:p>
    <w:p w14:paraId="6DFD70E6" w14:textId="57B999E6" w:rsidR="008E6F50" w:rsidRDefault="008E6F50" w:rsidP="008E6F50">
      <w:pPr>
        <w:pStyle w:val="ListBullet"/>
        <w:tabs>
          <w:tab w:val="num" w:pos="144"/>
        </w:tabs>
        <w:spacing w:after="0"/>
        <w:ind w:left="144" w:hanging="144"/>
        <w:rPr>
          <w:sz w:val="20"/>
          <w:lang w:val="en-CA"/>
        </w:rPr>
      </w:pPr>
      <w:r>
        <w:rPr>
          <w:sz w:val="20"/>
          <w:lang w:val="en-CA"/>
        </w:rPr>
        <w:t xml:space="preserve">Git, </w:t>
      </w:r>
      <w:r w:rsidRPr="003E0121">
        <w:rPr>
          <w:sz w:val="20"/>
          <w:lang w:val="en-CA"/>
        </w:rPr>
        <w:t>Heroku, Command Line</w:t>
      </w:r>
      <w:r>
        <w:rPr>
          <w:sz w:val="20"/>
          <w:lang w:val="en-CA"/>
        </w:rPr>
        <w:t>, Quality Assurance tests, Security, User Authentication</w:t>
      </w:r>
      <w:r w:rsidR="002241BE">
        <w:rPr>
          <w:sz w:val="20"/>
          <w:lang w:val="en-CA"/>
        </w:rPr>
        <w:t xml:space="preserve"> (Passport.js)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B73EFA" w:rsidRPr="00565B06" w14:paraId="18179F51" w14:textId="77777777" w:rsidTr="00B73EFA">
        <w:tc>
          <w:tcPr>
            <w:tcW w:w="725" w:type="dxa"/>
            <w:tcMar>
              <w:right w:w="216" w:type="dxa"/>
            </w:tcMar>
            <w:vAlign w:val="bottom"/>
          </w:tcPr>
          <w:bookmarkEnd w:id="2"/>
          <w:bookmarkEnd w:id="3"/>
          <w:p w14:paraId="04E7E110" w14:textId="77777777" w:rsidR="00B73EFA" w:rsidRPr="00565B06" w:rsidRDefault="00B73EFA" w:rsidP="00FB6FF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373B15D" wp14:editId="38683E3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31A5F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OCCfq3CEQAAFmQAAA4AAAAAAAAAAAAAAAAALgIAAGRycy9lMm9E&#10;b2MueG1sUEsBAi0AFAAGAAgAAAAhABhq7IfZAAAAAwEAAA8AAAAAAAAAAAAAAAAAHBQAAGRycy9k&#10;b3ducmV2LnhtbFBLBQYAAAAABAAEAPMAAAAi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EB1DA7C" w14:textId="06B879B7" w:rsidR="00B73EFA" w:rsidRPr="00565B06" w:rsidRDefault="00B73EFA" w:rsidP="00FB6FF7">
            <w:pPr>
              <w:pStyle w:val="Heading1"/>
              <w:outlineLvl w:val="0"/>
            </w:pPr>
            <w:r>
              <w:t xml:space="preserve">WORK </w:t>
            </w:r>
            <w:sdt>
              <w:sdtPr>
                <w:alias w:val="Education:"/>
                <w:tag w:val="Education:"/>
                <w:id w:val="-2131392780"/>
                <w:placeholder>
                  <w:docPart w:val="0151BF19C7154E7D8C9DEFCE96D4B5EB"/>
                </w:placeholder>
                <w:temporary/>
                <w:showingPlcHdr/>
                <w15:appearance w15:val="hidden"/>
              </w:sdtPr>
              <w:sdtEndPr/>
              <w:sdtContent>
                <w:r w:rsidRPr="00565B06">
                  <w:t>Experience</w:t>
                </w:r>
              </w:sdtContent>
            </w:sdt>
          </w:p>
        </w:tc>
      </w:tr>
    </w:tbl>
    <w:p w14:paraId="5D4798DA" w14:textId="471001F5" w:rsidR="00B73EFA" w:rsidRPr="00565B06" w:rsidRDefault="00B73EFA" w:rsidP="00B73EFA">
      <w:pPr>
        <w:pStyle w:val="Heading2"/>
        <w:spacing w:before="240"/>
      </w:pPr>
      <w:r w:rsidRPr="0081704A">
        <w:rPr>
          <w:lang w:val="en-CA"/>
        </w:rPr>
        <w:t xml:space="preserve">Specialist, </w:t>
      </w:r>
      <w:r>
        <w:rPr>
          <w:lang w:val="en-CA"/>
        </w:rPr>
        <w:t>Electronic Lab Documentation</w:t>
      </w:r>
      <w:r w:rsidRPr="0081704A">
        <w:rPr>
          <w:lang w:val="en-CA"/>
        </w:rPr>
        <w:t xml:space="preserve"> Systems</w:t>
      </w:r>
    </w:p>
    <w:p w14:paraId="1EBFC667" w14:textId="045F1D63" w:rsidR="00B73EFA" w:rsidRPr="007B590B" w:rsidRDefault="00B73EFA" w:rsidP="00B73EFA">
      <w:pPr>
        <w:rPr>
          <w:rFonts w:asciiTheme="majorHAnsi" w:eastAsiaTheme="majorEastAsia" w:hAnsiTheme="majorHAnsi" w:cstheme="majorBidi"/>
          <w:b/>
          <w:i/>
          <w:iCs/>
          <w:sz w:val="20"/>
          <w:szCs w:val="20"/>
          <w:lang w:val="en-CA"/>
        </w:rPr>
      </w:pPr>
      <w:r w:rsidRPr="007B590B">
        <w:rPr>
          <w:rFonts w:asciiTheme="majorHAnsi" w:eastAsiaTheme="majorEastAsia" w:hAnsiTheme="majorHAnsi" w:cstheme="majorBidi"/>
          <w:b/>
          <w:i/>
          <w:iCs/>
          <w:sz w:val="20"/>
          <w:szCs w:val="20"/>
          <w:lang w:val="en-CA"/>
        </w:rPr>
        <w:t xml:space="preserve">Apotex Inc., </w:t>
      </w:r>
      <w:r w:rsidRPr="007B590B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>Toronto, ON | 201</w:t>
      </w:r>
      <w:r w:rsidR="008E6F50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>5</w:t>
      </w:r>
      <w:r w:rsidRPr="007B590B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 xml:space="preserve"> </w:t>
      </w:r>
      <w:r w:rsidR="00102FEB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>–</w:t>
      </w:r>
      <w:r w:rsidRPr="007B590B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 xml:space="preserve"> </w:t>
      </w:r>
      <w:r w:rsidR="00102FEB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>September 2018</w:t>
      </w:r>
    </w:p>
    <w:p w14:paraId="3C62DF3F" w14:textId="426AE008" w:rsidR="00477325" w:rsidRPr="00477325" w:rsidRDefault="00B33719" w:rsidP="00477325">
      <w:pPr>
        <w:pStyle w:val="ListBullet"/>
        <w:tabs>
          <w:tab w:val="num" w:pos="144"/>
        </w:tabs>
        <w:ind w:left="144" w:hanging="144"/>
        <w:rPr>
          <w:sz w:val="20"/>
        </w:rPr>
      </w:pPr>
      <w:r w:rsidRPr="00966FDD">
        <w:rPr>
          <w:sz w:val="20"/>
        </w:rPr>
        <w:t xml:space="preserve">Management of lab documentation by </w:t>
      </w:r>
      <w:r w:rsidR="00477325">
        <w:rPr>
          <w:sz w:val="20"/>
        </w:rPr>
        <w:t xml:space="preserve">utilizing Enterprise Performance, Corporate Document and Database Management </w:t>
      </w:r>
      <w:r w:rsidR="000006C5">
        <w:rPr>
          <w:sz w:val="20"/>
        </w:rPr>
        <w:t>software</w:t>
      </w:r>
      <w:r w:rsidRPr="00966FDD">
        <w:rPr>
          <w:sz w:val="20"/>
        </w:rPr>
        <w:t>:  i.e.  Labware LIMS, QMS Trackwise, LiveLink</w:t>
      </w:r>
      <w:r w:rsidR="00477325">
        <w:rPr>
          <w:sz w:val="20"/>
        </w:rPr>
        <w:t>,</w:t>
      </w:r>
      <w:r w:rsidR="00477325" w:rsidRPr="00477325">
        <w:rPr>
          <w:sz w:val="20"/>
          <w:lang w:val="en-CA"/>
        </w:rPr>
        <w:t xml:space="preserve"> SAP, Crystal Reports</w:t>
      </w:r>
    </w:p>
    <w:p w14:paraId="2690BD21" w14:textId="77777777" w:rsidR="00B33719" w:rsidRPr="00966FDD" w:rsidRDefault="00B33719" w:rsidP="00B33719">
      <w:pPr>
        <w:pStyle w:val="ListBullet"/>
        <w:tabs>
          <w:tab w:val="num" w:pos="144"/>
        </w:tabs>
        <w:ind w:left="144" w:hanging="144"/>
        <w:rPr>
          <w:sz w:val="20"/>
        </w:rPr>
      </w:pPr>
      <w:r w:rsidRPr="00966FDD">
        <w:rPr>
          <w:sz w:val="20"/>
        </w:rPr>
        <w:t>Issued Change Control Records in QMS Trackwise in support of group function</w:t>
      </w:r>
    </w:p>
    <w:p w14:paraId="52517B6D" w14:textId="7630DF3E" w:rsidR="008E6F50" w:rsidRPr="00565B06" w:rsidRDefault="008E6F50" w:rsidP="008E6F50">
      <w:pPr>
        <w:pStyle w:val="Heading2"/>
        <w:spacing w:before="240"/>
      </w:pPr>
      <w:r>
        <w:rPr>
          <w:lang w:val="en-CA"/>
        </w:rPr>
        <w:t>Technical Writer</w:t>
      </w:r>
      <w:r w:rsidRPr="0081704A">
        <w:rPr>
          <w:lang w:val="en-CA"/>
        </w:rPr>
        <w:t xml:space="preserve">, </w:t>
      </w:r>
      <w:r>
        <w:rPr>
          <w:lang w:val="en-CA"/>
        </w:rPr>
        <w:t>Quality Control</w:t>
      </w:r>
    </w:p>
    <w:p w14:paraId="1AF8DEE4" w14:textId="23C9CEAC" w:rsidR="008E6F50" w:rsidRPr="007B590B" w:rsidRDefault="008E6F50" w:rsidP="008E6F50">
      <w:pPr>
        <w:rPr>
          <w:rFonts w:asciiTheme="majorHAnsi" w:eastAsiaTheme="majorEastAsia" w:hAnsiTheme="majorHAnsi" w:cstheme="majorBidi"/>
          <w:b/>
          <w:i/>
          <w:iCs/>
          <w:sz w:val="20"/>
          <w:szCs w:val="20"/>
          <w:lang w:val="en-CA"/>
        </w:rPr>
      </w:pPr>
      <w:r w:rsidRPr="007B590B">
        <w:rPr>
          <w:rFonts w:asciiTheme="majorHAnsi" w:eastAsiaTheme="majorEastAsia" w:hAnsiTheme="majorHAnsi" w:cstheme="majorBidi"/>
          <w:b/>
          <w:i/>
          <w:iCs/>
          <w:sz w:val="20"/>
          <w:szCs w:val="20"/>
          <w:lang w:val="en-CA"/>
        </w:rPr>
        <w:t xml:space="preserve">Apotex Inc., </w:t>
      </w:r>
      <w:r w:rsidRPr="007B590B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 xml:space="preserve">Toronto, ON | 2010 </w:t>
      </w:r>
      <w:r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>–</w:t>
      </w:r>
      <w:r w:rsidRPr="007B590B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 xml:space="preserve"> </w:t>
      </w:r>
      <w:r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>2015</w:t>
      </w:r>
    </w:p>
    <w:p w14:paraId="5C0F5C2B" w14:textId="4A714E45" w:rsidR="00B33719" w:rsidRDefault="00B33719" w:rsidP="00B33719">
      <w:pPr>
        <w:pStyle w:val="ListBullet"/>
        <w:tabs>
          <w:tab w:val="num" w:pos="144"/>
        </w:tabs>
        <w:ind w:left="144" w:hanging="144"/>
        <w:rPr>
          <w:sz w:val="20"/>
        </w:rPr>
      </w:pPr>
      <w:r w:rsidRPr="00966FDD">
        <w:rPr>
          <w:sz w:val="20"/>
        </w:rPr>
        <w:t xml:space="preserve">Created, revised and reviewed quality control laboratory documentation </w:t>
      </w:r>
    </w:p>
    <w:p w14:paraId="544FC15A" w14:textId="294C4B65" w:rsidR="00B33719" w:rsidRDefault="00B33719" w:rsidP="00B33719">
      <w:pPr>
        <w:pStyle w:val="ListBullet"/>
        <w:tabs>
          <w:tab w:val="num" w:pos="144"/>
        </w:tabs>
        <w:ind w:left="144" w:hanging="144"/>
        <w:rPr>
          <w:sz w:val="20"/>
        </w:rPr>
      </w:pPr>
      <w:r w:rsidRPr="008F34AB">
        <w:rPr>
          <w:sz w:val="20"/>
        </w:rPr>
        <w:t>Loaded and reviewed product specifications in Labware LIMS for laboratory testing</w:t>
      </w:r>
      <w:r w:rsidRPr="00966FDD">
        <w:rPr>
          <w:sz w:val="20"/>
        </w:rPr>
        <w:t xml:space="preserve"> </w:t>
      </w:r>
    </w:p>
    <w:p w14:paraId="6EF5293F" w14:textId="4E3C41A2" w:rsidR="000006C5" w:rsidRDefault="000006C5" w:rsidP="00B33719">
      <w:pPr>
        <w:pStyle w:val="ListBullet"/>
        <w:tabs>
          <w:tab w:val="num" w:pos="144"/>
        </w:tabs>
        <w:ind w:left="144" w:hanging="144"/>
        <w:rPr>
          <w:sz w:val="20"/>
        </w:rPr>
      </w:pPr>
      <w:r>
        <w:rPr>
          <w:sz w:val="20"/>
        </w:rPr>
        <w:t>Distributed</w:t>
      </w:r>
      <w:r w:rsidRPr="00966FDD">
        <w:rPr>
          <w:sz w:val="20"/>
        </w:rPr>
        <w:t xml:space="preserve"> lab documentation by posting to the intranet and monitored document collections</w:t>
      </w:r>
    </w:p>
    <w:p w14:paraId="1A156B2C" w14:textId="77777777" w:rsidR="00B73EFA" w:rsidRPr="00565B06" w:rsidRDefault="00B73EFA" w:rsidP="00B73EFA">
      <w:pPr>
        <w:pStyle w:val="Heading2"/>
        <w:spacing w:before="240"/>
      </w:pPr>
      <w:r w:rsidRPr="00DB6C99">
        <w:rPr>
          <w:lang w:val="en-CA"/>
        </w:rPr>
        <w:t xml:space="preserve">Chemist, </w:t>
      </w:r>
      <w:r>
        <w:rPr>
          <w:lang w:val="en-CA"/>
        </w:rPr>
        <w:t>Q</w:t>
      </w:r>
      <w:r w:rsidRPr="00DB6C99">
        <w:rPr>
          <w:lang w:val="en-CA"/>
        </w:rPr>
        <w:t xml:space="preserve">uality </w:t>
      </w:r>
      <w:r>
        <w:rPr>
          <w:lang w:val="en-CA"/>
        </w:rPr>
        <w:t>C</w:t>
      </w:r>
      <w:r w:rsidRPr="00DB6C99">
        <w:rPr>
          <w:lang w:val="en-CA"/>
        </w:rPr>
        <w:t>ontrol</w:t>
      </w:r>
    </w:p>
    <w:p w14:paraId="42BD3DA4" w14:textId="1DD98555" w:rsidR="00B73EFA" w:rsidRPr="007B590B" w:rsidRDefault="00B73EFA" w:rsidP="00B73EFA">
      <w:pPr>
        <w:rPr>
          <w:rFonts w:asciiTheme="majorHAnsi" w:eastAsiaTheme="majorEastAsia" w:hAnsiTheme="majorHAnsi" w:cstheme="majorBidi"/>
          <w:b/>
          <w:i/>
          <w:iCs/>
          <w:sz w:val="20"/>
          <w:szCs w:val="20"/>
          <w:lang w:val="en-CA"/>
        </w:rPr>
      </w:pPr>
      <w:r w:rsidRPr="007B590B">
        <w:rPr>
          <w:rFonts w:asciiTheme="majorHAnsi" w:eastAsiaTheme="majorEastAsia" w:hAnsiTheme="majorHAnsi" w:cstheme="majorBidi"/>
          <w:b/>
          <w:i/>
          <w:iCs/>
          <w:sz w:val="20"/>
          <w:szCs w:val="20"/>
          <w:lang w:val="en-CA"/>
        </w:rPr>
        <w:t xml:space="preserve">Apotex Inc., </w:t>
      </w:r>
      <w:r w:rsidR="008E6F50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>Etobicoke</w:t>
      </w:r>
      <w:r w:rsidRPr="007B590B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>, ON | 2007 - 2010</w:t>
      </w:r>
    </w:p>
    <w:p w14:paraId="1DA7EF63" w14:textId="191F56BC" w:rsidR="00B33719" w:rsidRDefault="00B33719" w:rsidP="00FB6FF7">
      <w:pPr>
        <w:pStyle w:val="ListBullet"/>
        <w:tabs>
          <w:tab w:val="num" w:pos="144"/>
        </w:tabs>
        <w:ind w:left="144" w:hanging="144"/>
        <w:rPr>
          <w:sz w:val="20"/>
        </w:rPr>
      </w:pPr>
      <w:r w:rsidRPr="0058209A">
        <w:rPr>
          <w:sz w:val="20"/>
        </w:rPr>
        <w:t>Performed analysis of pharmaceutical samples using lab analytical instruments, established procedures and testing techniques</w:t>
      </w:r>
      <w:r w:rsidR="000006C5">
        <w:rPr>
          <w:sz w:val="20"/>
        </w:rPr>
        <w:t>:  i</w:t>
      </w:r>
      <w:r w:rsidRPr="0058209A">
        <w:rPr>
          <w:sz w:val="20"/>
        </w:rPr>
        <w:t>.e. HPLC, GC, TLC, Dissolution, UV-Vis Spectroscopy, KF Titration, FTIR</w:t>
      </w:r>
    </w:p>
    <w:p w14:paraId="4E97735E" w14:textId="69E64CFD" w:rsidR="00B33719" w:rsidRDefault="00B33719" w:rsidP="00FB6FF7">
      <w:pPr>
        <w:pStyle w:val="ListBullet"/>
        <w:tabs>
          <w:tab w:val="num" w:pos="144"/>
        </w:tabs>
        <w:ind w:left="144" w:hanging="144"/>
        <w:rPr>
          <w:sz w:val="20"/>
        </w:rPr>
      </w:pPr>
      <w:r w:rsidRPr="0058209A">
        <w:rPr>
          <w:sz w:val="20"/>
        </w:rPr>
        <w:t xml:space="preserve">Hands-on </w:t>
      </w:r>
      <w:r w:rsidR="000006C5">
        <w:rPr>
          <w:sz w:val="20"/>
        </w:rPr>
        <w:t xml:space="preserve">experience with </w:t>
      </w:r>
      <w:r w:rsidRPr="0058209A">
        <w:rPr>
          <w:sz w:val="20"/>
        </w:rPr>
        <w:t>laboratory software packages:  i.e. Labware LIMS, Empower, UV Chemstation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2357EF40" w14:textId="77777777" w:rsidTr="00102FEB">
        <w:tc>
          <w:tcPr>
            <w:tcW w:w="725" w:type="dxa"/>
            <w:tcMar>
              <w:right w:w="216" w:type="dxa"/>
            </w:tcMar>
            <w:vAlign w:val="bottom"/>
          </w:tcPr>
          <w:bookmarkEnd w:id="1"/>
          <w:p w14:paraId="6A270876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E3892F5" wp14:editId="4B6A8856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F2935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67C8DC6" w14:textId="77777777" w:rsidR="00A77B4D" w:rsidRPr="00565B06" w:rsidRDefault="0092622F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C6A3E477C2E481BB0A5F5D707EF503A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F8229B6" w14:textId="7E4077F6" w:rsidR="007C0E0E" w:rsidRDefault="002E0721" w:rsidP="009303E8">
      <w:pPr>
        <w:pStyle w:val="Heading2"/>
        <w:rPr>
          <w:color w:val="auto"/>
          <w:sz w:val="22"/>
          <w:szCs w:val="22"/>
        </w:rPr>
      </w:pPr>
      <w:r>
        <w:rPr>
          <w:bCs/>
        </w:rPr>
        <w:t>F</w:t>
      </w:r>
      <w:r w:rsidRPr="002E0721">
        <w:rPr>
          <w:bCs/>
        </w:rPr>
        <w:t xml:space="preserve">ull </w:t>
      </w:r>
      <w:r>
        <w:rPr>
          <w:bCs/>
        </w:rPr>
        <w:t>S</w:t>
      </w:r>
      <w:r w:rsidRPr="002E0721">
        <w:rPr>
          <w:bCs/>
        </w:rPr>
        <w:t xml:space="preserve">tack </w:t>
      </w:r>
      <w:r>
        <w:rPr>
          <w:bCs/>
        </w:rPr>
        <w:t>W</w:t>
      </w:r>
      <w:r w:rsidRPr="002E0721">
        <w:rPr>
          <w:bCs/>
        </w:rPr>
        <w:t xml:space="preserve">eb </w:t>
      </w:r>
      <w:r>
        <w:rPr>
          <w:bCs/>
        </w:rPr>
        <w:t>D</w:t>
      </w:r>
      <w:r w:rsidRPr="002E0721">
        <w:rPr>
          <w:bCs/>
        </w:rPr>
        <w:t>evelopment</w:t>
      </w:r>
      <w:r w:rsidR="007C0E0E" w:rsidRPr="00565B06">
        <w:t xml:space="preserve"> </w:t>
      </w:r>
      <w:r w:rsidR="00B33719">
        <w:t>Certificate</w:t>
      </w:r>
    </w:p>
    <w:p w14:paraId="3F87258D" w14:textId="7A454EEA" w:rsidR="0081704A" w:rsidRPr="007B590B" w:rsidRDefault="0081704A" w:rsidP="0081704A">
      <w:pPr>
        <w:rPr>
          <w:rFonts w:asciiTheme="majorHAnsi" w:eastAsiaTheme="majorEastAsia" w:hAnsiTheme="majorHAnsi" w:cstheme="majorBidi"/>
          <w:b/>
          <w:i/>
          <w:iCs/>
          <w:sz w:val="20"/>
          <w:szCs w:val="20"/>
        </w:rPr>
      </w:pPr>
      <w:r w:rsidRPr="007B590B">
        <w:rPr>
          <w:rFonts w:asciiTheme="majorHAnsi" w:eastAsiaTheme="majorEastAsia" w:hAnsiTheme="majorHAnsi" w:cstheme="majorBidi"/>
          <w:b/>
          <w:i/>
          <w:iCs/>
          <w:sz w:val="20"/>
          <w:szCs w:val="20"/>
          <w:lang w:val="en-CA"/>
        </w:rPr>
        <w:t xml:space="preserve">University of Toronto, </w:t>
      </w:r>
      <w:r w:rsidRPr="007B590B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 xml:space="preserve">Toronto, ON | </w:t>
      </w:r>
      <w:r w:rsidR="008E6F50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 xml:space="preserve">October </w:t>
      </w:r>
      <w:r w:rsidRPr="007B590B">
        <w:rPr>
          <w:rFonts w:asciiTheme="majorHAnsi" w:eastAsiaTheme="majorEastAsia" w:hAnsiTheme="majorHAnsi" w:cstheme="majorBidi"/>
          <w:b/>
          <w:iCs/>
          <w:sz w:val="20"/>
          <w:szCs w:val="20"/>
        </w:rPr>
        <w:t>2018</w:t>
      </w:r>
    </w:p>
    <w:p w14:paraId="18619D2D" w14:textId="3EBB536B" w:rsidR="009303E8" w:rsidRPr="009303E8" w:rsidRDefault="009303E8" w:rsidP="00DB6C99">
      <w:pPr>
        <w:pStyle w:val="Heading2"/>
        <w:spacing w:before="240"/>
        <w:rPr>
          <w:bCs/>
        </w:rPr>
      </w:pPr>
      <w:r>
        <w:rPr>
          <w:bCs/>
        </w:rPr>
        <w:t>Project Management</w:t>
      </w:r>
      <w:r w:rsidR="00B33719">
        <w:rPr>
          <w:bCs/>
        </w:rPr>
        <w:t xml:space="preserve"> Certificate</w:t>
      </w:r>
    </w:p>
    <w:p w14:paraId="73D78682" w14:textId="271FBF17" w:rsidR="009303E8" w:rsidRPr="007B590B" w:rsidRDefault="009303E8" w:rsidP="00DB6C99">
      <w:pPr>
        <w:spacing w:after="0"/>
        <w:rPr>
          <w:rFonts w:asciiTheme="majorHAnsi" w:eastAsiaTheme="majorEastAsia" w:hAnsiTheme="majorHAnsi" w:cstheme="majorBidi"/>
          <w:b/>
          <w:i/>
          <w:iCs/>
          <w:sz w:val="20"/>
          <w:szCs w:val="20"/>
        </w:rPr>
      </w:pPr>
      <w:r w:rsidRPr="007B590B">
        <w:rPr>
          <w:rFonts w:asciiTheme="majorHAnsi" w:eastAsiaTheme="majorEastAsia" w:hAnsiTheme="majorHAnsi" w:cstheme="majorBidi"/>
          <w:b/>
          <w:i/>
          <w:iCs/>
          <w:sz w:val="20"/>
          <w:szCs w:val="20"/>
          <w:lang w:val="en-CA"/>
        </w:rPr>
        <w:t xml:space="preserve">University of Toronto, </w:t>
      </w:r>
      <w:r w:rsidRPr="007B590B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 xml:space="preserve">Toronto, ON | </w:t>
      </w:r>
      <w:r w:rsidR="008E6F50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 xml:space="preserve">August </w:t>
      </w:r>
      <w:r w:rsidRPr="007B590B">
        <w:rPr>
          <w:rFonts w:asciiTheme="majorHAnsi" w:eastAsiaTheme="majorEastAsia" w:hAnsiTheme="majorHAnsi" w:cstheme="majorBidi"/>
          <w:b/>
          <w:iCs/>
          <w:sz w:val="20"/>
          <w:szCs w:val="20"/>
        </w:rPr>
        <w:t>2017</w:t>
      </w:r>
    </w:p>
    <w:p w14:paraId="2E502E27" w14:textId="33D5334C" w:rsidR="007C0E0E" w:rsidRPr="0081704A" w:rsidRDefault="009303E8" w:rsidP="00DB6C99">
      <w:pPr>
        <w:pStyle w:val="Heading2"/>
        <w:spacing w:before="240"/>
        <w:rPr>
          <w:bCs/>
        </w:rPr>
      </w:pPr>
      <w:bookmarkStart w:id="5" w:name="_Hlk518864380"/>
      <w:r w:rsidRPr="009303E8">
        <w:rPr>
          <w:bCs/>
        </w:rPr>
        <w:t>Honours Bachelor of Science</w:t>
      </w:r>
      <w:r w:rsidR="00B33719">
        <w:rPr>
          <w:bCs/>
        </w:rPr>
        <w:t xml:space="preserve"> in</w:t>
      </w:r>
      <w:r w:rsidRPr="009303E8">
        <w:rPr>
          <w:bCs/>
        </w:rPr>
        <w:t xml:space="preserve"> Biochemistry (Biotechnology Specialization</w:t>
      </w:r>
      <w:bookmarkEnd w:id="5"/>
      <w:r>
        <w:rPr>
          <w:bCs/>
        </w:rPr>
        <w:t>)</w:t>
      </w:r>
    </w:p>
    <w:p w14:paraId="4EBF2C74" w14:textId="7AF15A97" w:rsidR="00316CE4" w:rsidRPr="004C5FB4" w:rsidRDefault="0081704A" w:rsidP="00843C7E">
      <w:pPr>
        <w:rPr>
          <w:rFonts w:asciiTheme="majorHAnsi" w:eastAsiaTheme="majorEastAsia" w:hAnsiTheme="majorHAnsi" w:cstheme="majorBidi"/>
          <w:b/>
          <w:i/>
          <w:iCs/>
          <w:sz w:val="20"/>
          <w:szCs w:val="20"/>
        </w:rPr>
      </w:pPr>
      <w:r w:rsidRPr="007B590B">
        <w:rPr>
          <w:rFonts w:asciiTheme="majorHAnsi" w:eastAsiaTheme="majorEastAsia" w:hAnsiTheme="majorHAnsi" w:cstheme="majorBidi"/>
          <w:b/>
          <w:i/>
          <w:iCs/>
          <w:sz w:val="20"/>
          <w:szCs w:val="20"/>
          <w:lang w:val="en-CA"/>
        </w:rPr>
        <w:t xml:space="preserve">University of Waterloo, </w:t>
      </w:r>
      <w:r w:rsidR="008E6F50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>Waterloo</w:t>
      </w:r>
      <w:r w:rsidRPr="007B590B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 xml:space="preserve">, ON | </w:t>
      </w:r>
      <w:r w:rsidR="008E6F50">
        <w:rPr>
          <w:rFonts w:asciiTheme="majorHAnsi" w:eastAsiaTheme="majorEastAsia" w:hAnsiTheme="majorHAnsi" w:cstheme="majorBidi"/>
          <w:b/>
          <w:iCs/>
          <w:sz w:val="20"/>
          <w:szCs w:val="20"/>
          <w:lang w:val="en-CA"/>
        </w:rPr>
        <w:t xml:space="preserve">June </w:t>
      </w:r>
      <w:r w:rsidRPr="007B590B">
        <w:rPr>
          <w:rFonts w:asciiTheme="majorHAnsi" w:eastAsiaTheme="majorEastAsia" w:hAnsiTheme="majorHAnsi" w:cstheme="majorBidi"/>
          <w:b/>
          <w:iCs/>
          <w:sz w:val="20"/>
          <w:szCs w:val="20"/>
        </w:rPr>
        <w:t>2005</w:t>
      </w:r>
    </w:p>
    <w:sectPr w:rsidR="00316CE4" w:rsidRPr="004C5FB4" w:rsidSect="002E0721">
      <w:footerReference w:type="default" r:id="rId14"/>
      <w:headerReference w:type="first" r:id="rId15"/>
      <w:pgSz w:w="12240" w:h="15840" w:code="1"/>
      <w:pgMar w:top="720" w:right="1440" w:bottom="1080" w:left="2160" w:header="227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B4069" w14:textId="77777777" w:rsidR="0092622F" w:rsidRDefault="0092622F" w:rsidP="00F534FB">
      <w:pPr>
        <w:spacing w:after="0"/>
      </w:pPr>
      <w:r>
        <w:separator/>
      </w:r>
    </w:p>
  </w:endnote>
  <w:endnote w:type="continuationSeparator" w:id="0">
    <w:p w14:paraId="2B2390A9" w14:textId="77777777" w:rsidR="0092622F" w:rsidRDefault="0092622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BBC0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453FD" w14:textId="77777777" w:rsidR="0092622F" w:rsidRDefault="0092622F" w:rsidP="00F534FB">
      <w:pPr>
        <w:spacing w:after="0"/>
      </w:pPr>
      <w:r>
        <w:separator/>
      </w:r>
    </w:p>
  </w:footnote>
  <w:footnote w:type="continuationSeparator" w:id="0">
    <w:p w14:paraId="64269133" w14:textId="77777777" w:rsidR="0092622F" w:rsidRDefault="0092622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0BA8D" w14:textId="77777777" w:rsidR="005324B1" w:rsidRDefault="007F2D03">
    <w:pPr>
      <w:pStyle w:val="Header"/>
    </w:pPr>
    <w:r w:rsidRPr="007F2D03">
      <w:rPr>
        <w:rFonts w:ascii="Corbel" w:eastAsia="Corbel" w:hAnsi="Corbel" w:cs="Times New Roman"/>
        <w:noProof/>
        <w:color w:val="000000"/>
        <w:sz w:val="20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FACF5D" wp14:editId="4CF20EAE">
              <wp:simplePos x="0" y="0"/>
              <wp:positionH relativeFrom="page">
                <wp:posOffset>-144780</wp:posOffset>
              </wp:positionH>
              <wp:positionV relativeFrom="paragraph">
                <wp:posOffset>-273685</wp:posOffset>
              </wp:positionV>
              <wp:extent cx="8129842" cy="1638300"/>
              <wp:effectExtent l="0" t="0" r="5080" b="0"/>
              <wp:wrapNone/>
              <wp:docPr id="2" name="Rectangle 2" descr="Sky. Background placeholder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8129842" cy="1638300"/>
                      </a:xfrm>
                      <a:prstGeom prst="rect">
                        <a:avLst/>
                      </a:prstGeom>
                      <a:blipFill dpi="0"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D15F2" id="Rectangle 2" o:spid="_x0000_s1026" alt="Sky. Background placeholder." style="position:absolute;margin-left:-11.4pt;margin-top:-21.55pt;width:640.15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" stroked="f" strokeweight="1pt">
              <v:fill r:id="rId2" o:title="Sky. Background placeholder" recolor="t" rotate="t" type="frame"/>
              <o:lock v:ext="edit" aspectratio="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A3"/>
    <w:rsid w:val="000006C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3D43"/>
    <w:rsid w:val="00075B13"/>
    <w:rsid w:val="00092692"/>
    <w:rsid w:val="00096203"/>
    <w:rsid w:val="000A0229"/>
    <w:rsid w:val="000E24AC"/>
    <w:rsid w:val="000E4A73"/>
    <w:rsid w:val="000F79EA"/>
    <w:rsid w:val="00102FEB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41BE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E0721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4956"/>
    <w:rsid w:val="003571C8"/>
    <w:rsid w:val="00383057"/>
    <w:rsid w:val="0039703C"/>
    <w:rsid w:val="003974BB"/>
    <w:rsid w:val="003A091E"/>
    <w:rsid w:val="003E5D64"/>
    <w:rsid w:val="00400472"/>
    <w:rsid w:val="00403149"/>
    <w:rsid w:val="004037EF"/>
    <w:rsid w:val="00405BAD"/>
    <w:rsid w:val="00407984"/>
    <w:rsid w:val="004113D8"/>
    <w:rsid w:val="00416463"/>
    <w:rsid w:val="00423827"/>
    <w:rsid w:val="00437B8B"/>
    <w:rsid w:val="00465113"/>
    <w:rsid w:val="00467F3F"/>
    <w:rsid w:val="004727C2"/>
    <w:rsid w:val="00476144"/>
    <w:rsid w:val="00477325"/>
    <w:rsid w:val="004915EA"/>
    <w:rsid w:val="004A4493"/>
    <w:rsid w:val="004B6A2A"/>
    <w:rsid w:val="004C0172"/>
    <w:rsid w:val="004C1AF6"/>
    <w:rsid w:val="004C389B"/>
    <w:rsid w:val="004C5C49"/>
    <w:rsid w:val="004C5FB4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B590B"/>
    <w:rsid w:val="007C0E0E"/>
    <w:rsid w:val="007C153D"/>
    <w:rsid w:val="007C333C"/>
    <w:rsid w:val="007C34A8"/>
    <w:rsid w:val="007D151E"/>
    <w:rsid w:val="007E7052"/>
    <w:rsid w:val="007F2D03"/>
    <w:rsid w:val="007F71A4"/>
    <w:rsid w:val="008030EE"/>
    <w:rsid w:val="00812148"/>
    <w:rsid w:val="00814211"/>
    <w:rsid w:val="00814B43"/>
    <w:rsid w:val="0081704A"/>
    <w:rsid w:val="0083016A"/>
    <w:rsid w:val="0083496D"/>
    <w:rsid w:val="00843C7E"/>
    <w:rsid w:val="00846AAE"/>
    <w:rsid w:val="00867081"/>
    <w:rsid w:val="00890A3F"/>
    <w:rsid w:val="008978E8"/>
    <w:rsid w:val="008A02C4"/>
    <w:rsid w:val="008A49A0"/>
    <w:rsid w:val="008A6538"/>
    <w:rsid w:val="008D4FC8"/>
    <w:rsid w:val="008D5A80"/>
    <w:rsid w:val="008E5483"/>
    <w:rsid w:val="008E6F50"/>
    <w:rsid w:val="008F4532"/>
    <w:rsid w:val="009222CC"/>
    <w:rsid w:val="0092597F"/>
    <w:rsid w:val="0092622F"/>
    <w:rsid w:val="009303E8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397A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3719"/>
    <w:rsid w:val="00B47E1E"/>
    <w:rsid w:val="00B54661"/>
    <w:rsid w:val="00B55487"/>
    <w:rsid w:val="00B73EFA"/>
    <w:rsid w:val="00B763B5"/>
    <w:rsid w:val="00B90654"/>
    <w:rsid w:val="00B91175"/>
    <w:rsid w:val="00BA71B3"/>
    <w:rsid w:val="00BB34BE"/>
    <w:rsid w:val="00BC0E1A"/>
    <w:rsid w:val="00BC1472"/>
    <w:rsid w:val="00BC50F1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C2D28"/>
    <w:rsid w:val="00CD1043"/>
    <w:rsid w:val="00CD79A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B6C9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6F8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44F4"/>
    <w:rsid w:val="00F35A06"/>
    <w:rsid w:val="00F435D3"/>
    <w:rsid w:val="00F46425"/>
    <w:rsid w:val="00F5078D"/>
    <w:rsid w:val="00F534FB"/>
    <w:rsid w:val="00F56FFE"/>
    <w:rsid w:val="00F619B9"/>
    <w:rsid w:val="00F67E4D"/>
    <w:rsid w:val="00F904FC"/>
    <w:rsid w:val="00F935BF"/>
    <w:rsid w:val="00F94EB5"/>
    <w:rsid w:val="00FA4359"/>
    <w:rsid w:val="00FA4C84"/>
    <w:rsid w:val="00FB0F18"/>
    <w:rsid w:val="00FC514D"/>
    <w:rsid w:val="00FC70AD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FB626"/>
  <w15:chartTrackingRefBased/>
  <w15:docId w15:val="{59338AE7-A47C-4842-B562-76E61144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4A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2E0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211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4211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elia-Ho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%20celia.ho@ao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celia-ho.github.io/Celia-Ho-Portfol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elia-ho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i_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8260DC1DC54667B15E2D33E4C1E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9CBC7-ACB9-4C79-93F0-34419B98D59F}"/>
      </w:docPartPr>
      <w:docPartBody>
        <w:p w:rsidR="00906EC9" w:rsidRDefault="00EC5733">
          <w:pPr>
            <w:pStyle w:val="1F8260DC1DC54667B15E2D33E4C1E51E"/>
          </w:pPr>
          <w:r w:rsidRPr="00565B06">
            <w:t>Objective</w:t>
          </w:r>
        </w:p>
      </w:docPartBody>
    </w:docPart>
    <w:docPart>
      <w:docPartPr>
        <w:name w:val="EC6A3E477C2E481BB0A5F5D707EF5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58F2E-F04F-4D4E-8B33-DB3BDFC9AA6D}"/>
      </w:docPartPr>
      <w:docPartBody>
        <w:p w:rsidR="00906EC9" w:rsidRDefault="00EC5733">
          <w:pPr>
            <w:pStyle w:val="EC6A3E477C2E481BB0A5F5D707EF503A"/>
          </w:pPr>
          <w:r w:rsidRPr="00565B06">
            <w:t>Education</w:t>
          </w:r>
        </w:p>
      </w:docPartBody>
    </w:docPart>
    <w:docPart>
      <w:docPartPr>
        <w:name w:val="104466635DF04A4DA8BE2DD956634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3B22C-89CD-4729-B630-19111C3A8161}"/>
      </w:docPartPr>
      <w:docPartBody>
        <w:p w:rsidR="00906EC9" w:rsidRDefault="00F1066D" w:rsidP="00F1066D">
          <w:pPr>
            <w:pStyle w:val="104466635DF04A4DA8BE2DD956634C13"/>
          </w:pPr>
          <w:r w:rsidRPr="009D0878">
            <w:t>Phone</w:t>
          </w:r>
        </w:p>
      </w:docPartBody>
    </w:docPart>
    <w:docPart>
      <w:docPartPr>
        <w:name w:val="0151BF19C7154E7D8C9DEFCE96D4B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B15C8-2E1B-4133-B2E3-D61E62BD9042}"/>
      </w:docPartPr>
      <w:docPartBody>
        <w:p w:rsidR="002A6A0A" w:rsidRDefault="00906EC9" w:rsidP="00906EC9">
          <w:pPr>
            <w:pStyle w:val="0151BF19C7154E7D8C9DEFCE96D4B5EB"/>
          </w:pPr>
          <w:r w:rsidRPr="00565B06">
            <w:t>Experience</w:t>
          </w:r>
        </w:p>
      </w:docPartBody>
    </w:docPart>
    <w:docPart>
      <w:docPartPr>
        <w:name w:val="6FA11F4A2E4A4134883EE5EC4FAE9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5ECFC-62C5-45B3-B3D8-C5C4E946CB8B}"/>
      </w:docPartPr>
      <w:docPartBody>
        <w:p w:rsidR="00202EED" w:rsidRDefault="002A6A0A" w:rsidP="002A6A0A">
          <w:pPr>
            <w:pStyle w:val="6FA11F4A2E4A4134883EE5EC4FAE9B4E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6D"/>
    <w:rsid w:val="00185292"/>
    <w:rsid w:val="00202EED"/>
    <w:rsid w:val="002A2B6F"/>
    <w:rsid w:val="002A6A0A"/>
    <w:rsid w:val="00712F3D"/>
    <w:rsid w:val="00906EC9"/>
    <w:rsid w:val="00D63CE9"/>
    <w:rsid w:val="00EC5733"/>
    <w:rsid w:val="00F1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135776D4A4089A8BFC1D4152D85F7">
    <w:name w:val="1A4135776D4A4089A8BFC1D4152D85F7"/>
  </w:style>
  <w:style w:type="paragraph" w:customStyle="1" w:styleId="CFBE44C6F7844505B8ABF207F690C3F3">
    <w:name w:val="CFBE44C6F7844505B8ABF207F690C3F3"/>
  </w:style>
  <w:style w:type="paragraph" w:customStyle="1" w:styleId="054CF57779994001AA7A94C8C44CAFB1">
    <w:name w:val="054CF57779994001AA7A94C8C44CAFB1"/>
  </w:style>
  <w:style w:type="paragraph" w:customStyle="1" w:styleId="A4C5C570E20645CAB4D1058FB81870DD">
    <w:name w:val="A4C5C570E20645CAB4D1058FB81870DD"/>
  </w:style>
  <w:style w:type="paragraph" w:customStyle="1" w:styleId="8756207EDAAE41FA9822E70555F8C899">
    <w:name w:val="8756207EDAAE41FA9822E70555F8C899"/>
  </w:style>
  <w:style w:type="paragraph" w:customStyle="1" w:styleId="863FFAB9BB474EB1AFB8528D4917ACE7">
    <w:name w:val="863FFAB9BB474EB1AFB8528D4917ACE7"/>
  </w:style>
  <w:style w:type="paragraph" w:customStyle="1" w:styleId="1294458412CA440E987CF2642551EF3D">
    <w:name w:val="1294458412CA440E987CF2642551EF3D"/>
  </w:style>
  <w:style w:type="paragraph" w:customStyle="1" w:styleId="1F8260DC1DC54667B15E2D33E4C1E51E">
    <w:name w:val="1F8260DC1DC54667B15E2D33E4C1E51E"/>
  </w:style>
  <w:style w:type="paragraph" w:customStyle="1" w:styleId="8D7486F4A7EF430092DC1E1BB86AF399">
    <w:name w:val="8D7486F4A7EF430092DC1E1BB86AF399"/>
  </w:style>
  <w:style w:type="paragraph" w:customStyle="1" w:styleId="EC6A3E477C2E481BB0A5F5D707EF503A">
    <w:name w:val="EC6A3E477C2E481BB0A5F5D707EF503A"/>
  </w:style>
  <w:style w:type="paragraph" w:customStyle="1" w:styleId="022FC3865F8143E68007AD0A02BE6533">
    <w:name w:val="022FC3865F8143E68007AD0A02BE653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CFADBD23620443E98E63EBE4F57DB68">
    <w:name w:val="BCFADBD23620443E98E63EBE4F57DB68"/>
  </w:style>
  <w:style w:type="paragraph" w:customStyle="1" w:styleId="D9A3547A79244A4497A70DAC62C00409">
    <w:name w:val="D9A3547A79244A4497A70DAC62C00409"/>
  </w:style>
  <w:style w:type="paragraph" w:customStyle="1" w:styleId="088D8BC1D4234AE1A5B6BE1BFD926AB8">
    <w:name w:val="088D8BC1D4234AE1A5B6BE1BFD926AB8"/>
  </w:style>
  <w:style w:type="paragraph" w:customStyle="1" w:styleId="6F3CD851E87B4BF496972980A8BB006B">
    <w:name w:val="6F3CD851E87B4BF496972980A8BB006B"/>
  </w:style>
  <w:style w:type="paragraph" w:customStyle="1" w:styleId="6A8E722303A04AD3B018CC50C3ABFDAA">
    <w:name w:val="6A8E722303A04AD3B018CC50C3ABFDAA"/>
  </w:style>
  <w:style w:type="paragraph" w:customStyle="1" w:styleId="32AD017960CA41C3807E2EEE4299076B">
    <w:name w:val="32AD017960CA41C3807E2EEE4299076B"/>
  </w:style>
  <w:style w:type="paragraph" w:customStyle="1" w:styleId="619F1C783CBF4AA6B522148E28DB1DE2">
    <w:name w:val="619F1C783CBF4AA6B522148E28DB1DE2"/>
  </w:style>
  <w:style w:type="paragraph" w:customStyle="1" w:styleId="52DDCED2067F46E5866951C919A3880B">
    <w:name w:val="52DDCED2067F46E5866951C919A3880B"/>
  </w:style>
  <w:style w:type="paragraph" w:customStyle="1" w:styleId="E1143C852F504E95936D1A80A086D454">
    <w:name w:val="E1143C852F504E95936D1A80A086D454"/>
  </w:style>
  <w:style w:type="paragraph" w:customStyle="1" w:styleId="52ED1536F629498F8EC159BDBFC5EFBC">
    <w:name w:val="52ED1536F629498F8EC159BDBFC5EFBC"/>
  </w:style>
  <w:style w:type="paragraph" w:customStyle="1" w:styleId="1AB5C11D737F4B70BFE1403817BC76C1">
    <w:name w:val="1AB5C11D737F4B70BFE1403817BC76C1"/>
  </w:style>
  <w:style w:type="paragraph" w:customStyle="1" w:styleId="DDC9A86FCEF14B48B12F2B95B6B1C8C2">
    <w:name w:val="DDC9A86FCEF14B48B12F2B95B6B1C8C2"/>
  </w:style>
  <w:style w:type="paragraph" w:customStyle="1" w:styleId="331D7742F1B64EF3A2EBD3F8CF87DAA0">
    <w:name w:val="331D7742F1B64EF3A2EBD3F8CF87DAA0"/>
  </w:style>
  <w:style w:type="paragraph" w:customStyle="1" w:styleId="19935C3AFD09455999434C2B6E0499D2">
    <w:name w:val="19935C3AFD09455999434C2B6E0499D2"/>
  </w:style>
  <w:style w:type="paragraph" w:customStyle="1" w:styleId="CA3AC785FD0D466191D22B52A85154C9">
    <w:name w:val="CA3AC785FD0D466191D22B52A85154C9"/>
  </w:style>
  <w:style w:type="paragraph" w:customStyle="1" w:styleId="78B3C0E43B494CCD8BC4E2D2F4FAC2DB">
    <w:name w:val="78B3C0E43B494CCD8BC4E2D2F4FAC2DB"/>
  </w:style>
  <w:style w:type="paragraph" w:customStyle="1" w:styleId="451B1EF4197046D5AC42B2BF30E563F9">
    <w:name w:val="451B1EF4197046D5AC42B2BF30E563F9"/>
  </w:style>
  <w:style w:type="paragraph" w:customStyle="1" w:styleId="119C1A07A79D4445898E18F2F7AA43E2">
    <w:name w:val="119C1A07A79D4445898E18F2F7AA43E2"/>
  </w:style>
  <w:style w:type="paragraph" w:customStyle="1" w:styleId="CA372A39F6514D2E98918483919C693C">
    <w:name w:val="CA372A39F6514D2E98918483919C693C"/>
  </w:style>
  <w:style w:type="paragraph" w:customStyle="1" w:styleId="BE465146FA66437C88F6C8D6FF566AE4">
    <w:name w:val="BE465146FA66437C88F6C8D6FF566AE4"/>
  </w:style>
  <w:style w:type="paragraph" w:customStyle="1" w:styleId="1A4B91768DB94E19840953940A55EABC">
    <w:name w:val="1A4B91768DB94E19840953940A55EABC"/>
  </w:style>
  <w:style w:type="paragraph" w:customStyle="1" w:styleId="3395E221F2A24C399638B774AEA75E79">
    <w:name w:val="3395E221F2A24C399638B774AEA75E79"/>
  </w:style>
  <w:style w:type="paragraph" w:customStyle="1" w:styleId="10ACE095F71B46A79CB22ADFCD53AC60">
    <w:name w:val="10ACE095F71B46A79CB22ADFCD53AC60"/>
  </w:style>
  <w:style w:type="paragraph" w:customStyle="1" w:styleId="872BC95FA63046E191BC81159F67F71E">
    <w:name w:val="872BC95FA63046E191BC81159F67F71E"/>
  </w:style>
  <w:style w:type="paragraph" w:customStyle="1" w:styleId="44BFB2B7B92B4ADC8ECDAB3BCC3F3B6C">
    <w:name w:val="44BFB2B7B92B4ADC8ECDAB3BCC3F3B6C"/>
  </w:style>
  <w:style w:type="paragraph" w:customStyle="1" w:styleId="EC4F8FE15CB24E498772C89C7E211797">
    <w:name w:val="EC4F8FE15CB24E498772C89C7E211797"/>
  </w:style>
  <w:style w:type="paragraph" w:customStyle="1" w:styleId="AB2AE8AE7F4348EEA3C7A8DF9A181B67">
    <w:name w:val="AB2AE8AE7F4348EEA3C7A8DF9A181B67"/>
  </w:style>
  <w:style w:type="paragraph" w:customStyle="1" w:styleId="622128000B2A4507B5D9C903C5AD1E36">
    <w:name w:val="622128000B2A4507B5D9C903C5AD1E36"/>
  </w:style>
  <w:style w:type="paragraph" w:customStyle="1" w:styleId="0BEB42878CC64F9C9D0D9DBB80B33102">
    <w:name w:val="0BEB42878CC64F9C9D0D9DBB80B33102"/>
    <w:rsid w:val="00F1066D"/>
  </w:style>
  <w:style w:type="paragraph" w:customStyle="1" w:styleId="4622E857936D4BF7911242E13CB66FBB">
    <w:name w:val="4622E857936D4BF7911242E13CB66FBB"/>
    <w:rsid w:val="00F1066D"/>
  </w:style>
  <w:style w:type="paragraph" w:customStyle="1" w:styleId="2DAB1F297B7E4A30B9FC10DE61718526">
    <w:name w:val="2DAB1F297B7E4A30B9FC10DE61718526"/>
    <w:rsid w:val="00F1066D"/>
  </w:style>
  <w:style w:type="paragraph" w:customStyle="1" w:styleId="8374A5A91BF34FE781B4E421EBC2A386">
    <w:name w:val="8374A5A91BF34FE781B4E421EBC2A386"/>
    <w:rsid w:val="00F1066D"/>
  </w:style>
  <w:style w:type="paragraph" w:customStyle="1" w:styleId="D9AD44ACF51A40BEAA2C41FAC599DCD8">
    <w:name w:val="D9AD44ACF51A40BEAA2C41FAC599DCD8"/>
    <w:rsid w:val="00F1066D"/>
  </w:style>
  <w:style w:type="paragraph" w:customStyle="1" w:styleId="A7C6A4B4FACD49C19914F8A3FB2DF2F9">
    <w:name w:val="A7C6A4B4FACD49C19914F8A3FB2DF2F9"/>
    <w:rsid w:val="00F1066D"/>
  </w:style>
  <w:style w:type="paragraph" w:customStyle="1" w:styleId="2F624E2515D044D997A14A8296BFBC8A">
    <w:name w:val="2F624E2515D044D997A14A8296BFBC8A"/>
    <w:rsid w:val="00F1066D"/>
  </w:style>
  <w:style w:type="paragraph" w:customStyle="1" w:styleId="C8CB275B9B484B95A076E433EB22A768">
    <w:name w:val="C8CB275B9B484B95A076E433EB22A768"/>
    <w:rsid w:val="00F1066D"/>
  </w:style>
  <w:style w:type="paragraph" w:customStyle="1" w:styleId="E3D156869B6F4228A9C3338E538512AA">
    <w:name w:val="E3D156869B6F4228A9C3338E538512AA"/>
    <w:rsid w:val="00F1066D"/>
  </w:style>
  <w:style w:type="paragraph" w:customStyle="1" w:styleId="F17F2C89CDED41378264F7D472DC5FF8">
    <w:name w:val="F17F2C89CDED41378264F7D472DC5FF8"/>
    <w:rsid w:val="00F1066D"/>
  </w:style>
  <w:style w:type="paragraph" w:customStyle="1" w:styleId="D8E1B99E261D481AB18F8CC603EDA495">
    <w:name w:val="D8E1B99E261D481AB18F8CC603EDA495"/>
    <w:rsid w:val="00F1066D"/>
  </w:style>
  <w:style w:type="paragraph" w:customStyle="1" w:styleId="79B8056D1E054F488FB2A9DE81DA5769">
    <w:name w:val="79B8056D1E054F488FB2A9DE81DA5769"/>
    <w:rsid w:val="00F1066D"/>
  </w:style>
  <w:style w:type="paragraph" w:customStyle="1" w:styleId="A5EDE72C138F4634A711EC5EDE1A5240">
    <w:name w:val="A5EDE72C138F4634A711EC5EDE1A5240"/>
    <w:rsid w:val="00F1066D"/>
  </w:style>
  <w:style w:type="paragraph" w:customStyle="1" w:styleId="274EFE1255F64B519731BE55C6579C45">
    <w:name w:val="274EFE1255F64B519731BE55C6579C45"/>
    <w:rsid w:val="00F1066D"/>
  </w:style>
  <w:style w:type="paragraph" w:customStyle="1" w:styleId="2B7E3F40B0E94CEBB7E798B2FD5408C7">
    <w:name w:val="2B7E3F40B0E94CEBB7E798B2FD5408C7"/>
    <w:rsid w:val="00F1066D"/>
  </w:style>
  <w:style w:type="paragraph" w:customStyle="1" w:styleId="446F7EF0D5504328B7941444EC32174D">
    <w:name w:val="446F7EF0D5504328B7941444EC32174D"/>
    <w:rsid w:val="00F1066D"/>
  </w:style>
  <w:style w:type="paragraph" w:customStyle="1" w:styleId="5CF57A960B4E45CD914B9765FA3170A2">
    <w:name w:val="5CF57A960B4E45CD914B9765FA3170A2"/>
    <w:rsid w:val="00F1066D"/>
  </w:style>
  <w:style w:type="paragraph" w:customStyle="1" w:styleId="A0FA3D3D0C48410F9ED80079A0235E32">
    <w:name w:val="A0FA3D3D0C48410F9ED80079A0235E32"/>
    <w:rsid w:val="00F1066D"/>
  </w:style>
  <w:style w:type="paragraph" w:customStyle="1" w:styleId="083E0109C42C41E3A40CA7066EF3F4A7">
    <w:name w:val="083E0109C42C41E3A40CA7066EF3F4A7"/>
    <w:rsid w:val="00F1066D"/>
  </w:style>
  <w:style w:type="paragraph" w:customStyle="1" w:styleId="DB90229F2AD544B9BDF855FD965173DF">
    <w:name w:val="DB90229F2AD544B9BDF855FD965173DF"/>
    <w:rsid w:val="00F1066D"/>
  </w:style>
  <w:style w:type="paragraph" w:customStyle="1" w:styleId="173384BDECFF4F94A6542347B2718711">
    <w:name w:val="173384BDECFF4F94A6542347B2718711"/>
    <w:rsid w:val="00F1066D"/>
  </w:style>
  <w:style w:type="paragraph" w:customStyle="1" w:styleId="2C7B89B3D7AD47FA84815EC48CC2F958">
    <w:name w:val="2C7B89B3D7AD47FA84815EC48CC2F958"/>
    <w:rsid w:val="00F1066D"/>
  </w:style>
  <w:style w:type="paragraph" w:customStyle="1" w:styleId="D3085DC8CAEE4EEDAE0D1345027A988C">
    <w:name w:val="D3085DC8CAEE4EEDAE0D1345027A988C"/>
    <w:rsid w:val="00F1066D"/>
  </w:style>
  <w:style w:type="paragraph" w:customStyle="1" w:styleId="C001A332D77B40119F404D28A52991F9">
    <w:name w:val="C001A332D77B40119F404D28A52991F9"/>
    <w:rsid w:val="00F1066D"/>
  </w:style>
  <w:style w:type="paragraph" w:customStyle="1" w:styleId="B640A480C4374895A86E84CF64478C94">
    <w:name w:val="B640A480C4374895A86E84CF64478C94"/>
    <w:rsid w:val="00F1066D"/>
  </w:style>
  <w:style w:type="paragraph" w:customStyle="1" w:styleId="54E4BE685FA040528FEAE562A90D8F94">
    <w:name w:val="54E4BE685FA040528FEAE562A90D8F94"/>
    <w:rsid w:val="00F1066D"/>
  </w:style>
  <w:style w:type="paragraph" w:customStyle="1" w:styleId="6A305705166647AA9C3923E8A1D08DFD">
    <w:name w:val="6A305705166647AA9C3923E8A1D08DFD"/>
    <w:rsid w:val="00F1066D"/>
  </w:style>
  <w:style w:type="paragraph" w:customStyle="1" w:styleId="5CCCCB48DAB54B069F8D55A01E155C54">
    <w:name w:val="5CCCCB48DAB54B069F8D55A01E155C54"/>
    <w:rsid w:val="00F1066D"/>
  </w:style>
  <w:style w:type="paragraph" w:customStyle="1" w:styleId="ED8E5205B5634C838C6FCB6F478F2D78">
    <w:name w:val="ED8E5205B5634C838C6FCB6F478F2D78"/>
    <w:rsid w:val="00F1066D"/>
  </w:style>
  <w:style w:type="paragraph" w:customStyle="1" w:styleId="B564715DB7734A4A890362A9FA2139D6">
    <w:name w:val="B564715DB7734A4A890362A9FA2139D6"/>
    <w:rsid w:val="00F1066D"/>
  </w:style>
  <w:style w:type="paragraph" w:customStyle="1" w:styleId="FD8F09A2101D4A9EBE00D9BB5AB9208A">
    <w:name w:val="FD8F09A2101D4A9EBE00D9BB5AB9208A"/>
    <w:rsid w:val="00F1066D"/>
  </w:style>
  <w:style w:type="paragraph" w:customStyle="1" w:styleId="1BCC09E333A84014BB593BC092F9848D">
    <w:name w:val="1BCC09E333A84014BB593BC092F9848D"/>
    <w:rsid w:val="00F1066D"/>
  </w:style>
  <w:style w:type="paragraph" w:customStyle="1" w:styleId="EB7C683C000C4B43A42C7C01270A7552">
    <w:name w:val="EB7C683C000C4B43A42C7C01270A7552"/>
    <w:rsid w:val="00F1066D"/>
  </w:style>
  <w:style w:type="paragraph" w:customStyle="1" w:styleId="104466635DF04A4DA8BE2DD956634C13">
    <w:name w:val="104466635DF04A4DA8BE2DD956634C13"/>
    <w:rsid w:val="00F1066D"/>
  </w:style>
  <w:style w:type="paragraph" w:customStyle="1" w:styleId="A6FF42D8529F47188D767A3999B63CC3">
    <w:name w:val="A6FF42D8529F47188D767A3999B63CC3"/>
    <w:rsid w:val="00F1066D"/>
  </w:style>
  <w:style w:type="paragraph" w:customStyle="1" w:styleId="5521C6F5D4834CC1AEC8F9C33400CFEE">
    <w:name w:val="5521C6F5D4834CC1AEC8F9C33400CFEE"/>
    <w:rsid w:val="00F1066D"/>
  </w:style>
  <w:style w:type="paragraph" w:customStyle="1" w:styleId="D039F236953F498FB5FF444EB6BB6C1D">
    <w:name w:val="D039F236953F498FB5FF444EB6BB6C1D"/>
    <w:rsid w:val="00F1066D"/>
  </w:style>
  <w:style w:type="paragraph" w:customStyle="1" w:styleId="1FBA537E39F14745B15393778F4BDBBE">
    <w:name w:val="1FBA537E39F14745B15393778F4BDBBE"/>
    <w:rsid w:val="00F1066D"/>
  </w:style>
  <w:style w:type="paragraph" w:customStyle="1" w:styleId="35618313BB1A45788A2EB0B547A78149">
    <w:name w:val="35618313BB1A45788A2EB0B547A78149"/>
    <w:rsid w:val="00F1066D"/>
  </w:style>
  <w:style w:type="paragraph" w:customStyle="1" w:styleId="0151BF19C7154E7D8C9DEFCE96D4B5EB">
    <w:name w:val="0151BF19C7154E7D8C9DEFCE96D4B5EB"/>
    <w:rsid w:val="00906EC9"/>
  </w:style>
  <w:style w:type="paragraph" w:customStyle="1" w:styleId="6FA11F4A2E4A4134883EE5EC4FAE9B4E">
    <w:name w:val="6FA11F4A2E4A4134883EE5EC4FAE9B4E"/>
    <w:rsid w:val="002A6A0A"/>
  </w:style>
  <w:style w:type="paragraph" w:customStyle="1" w:styleId="2D58DCB1188347F9BD47F7069EE7B8A9">
    <w:name w:val="2D58DCB1188347F9BD47F7069EE7B8A9"/>
    <w:rsid w:val="00202EED"/>
  </w:style>
  <w:style w:type="paragraph" w:customStyle="1" w:styleId="3481FBFA0E0E4AECA39925C840CB4AE2">
    <w:name w:val="3481FBFA0E0E4AECA39925C840CB4AE2"/>
    <w:rsid w:val="00202EED"/>
  </w:style>
  <w:style w:type="paragraph" w:customStyle="1" w:styleId="96E231F5572E4CE2900A8261A42D8E6B">
    <w:name w:val="96E231F5572E4CE2900A8261A42D8E6B"/>
    <w:rsid w:val="00202EED"/>
  </w:style>
  <w:style w:type="paragraph" w:customStyle="1" w:styleId="D6F42089AA39425FA2747600A925E618">
    <w:name w:val="D6F42089AA39425FA2747600A925E618"/>
    <w:rsid w:val="00202EED"/>
  </w:style>
  <w:style w:type="paragraph" w:customStyle="1" w:styleId="FFC33E88FE9949A4A9DC8D43D35FFBE8">
    <w:name w:val="FFC33E88FE9949A4A9DC8D43D35FFBE8"/>
    <w:rsid w:val="00202EED"/>
  </w:style>
  <w:style w:type="paragraph" w:customStyle="1" w:styleId="849AFAE0DDB14CE3A8EA590D14D8EBB5">
    <w:name w:val="849AFAE0DDB14CE3A8EA590D14D8EBB5"/>
    <w:rsid w:val="00202EED"/>
  </w:style>
  <w:style w:type="paragraph" w:customStyle="1" w:styleId="669CF45B1B6842E0B43C71992F56F372">
    <w:name w:val="669CF45B1B6842E0B43C71992F56F372"/>
    <w:rsid w:val="00202EED"/>
  </w:style>
  <w:style w:type="paragraph" w:customStyle="1" w:styleId="3051261C627C4A29B78FDF32AEA68041">
    <w:name w:val="3051261C627C4A29B78FDF32AEA68041"/>
    <w:rsid w:val="00202EED"/>
  </w:style>
  <w:style w:type="paragraph" w:customStyle="1" w:styleId="5A1A06FBA3204600B1E0152F7A3CF88D">
    <w:name w:val="5A1A06FBA3204600B1E0152F7A3CF88D"/>
    <w:rsid w:val="00202EED"/>
  </w:style>
  <w:style w:type="paragraph" w:customStyle="1" w:styleId="B5ED3CCD173C4C5C90DD448AF2F364EE">
    <w:name w:val="B5ED3CCD173C4C5C90DD448AF2F364EE"/>
    <w:rsid w:val="00202EED"/>
  </w:style>
  <w:style w:type="paragraph" w:customStyle="1" w:styleId="BC58C8A904EC4F0C8391E3AFA21674F2">
    <w:name w:val="BC58C8A904EC4F0C8391E3AFA21674F2"/>
    <w:rsid w:val="00202EED"/>
  </w:style>
  <w:style w:type="paragraph" w:customStyle="1" w:styleId="88E12A896EF24171814FF379C3ECFA33">
    <w:name w:val="88E12A896EF24171814FF379C3ECFA33"/>
    <w:rsid w:val="00202EED"/>
  </w:style>
  <w:style w:type="paragraph" w:customStyle="1" w:styleId="E69A0C4027F340B48E9187621E01ACC4">
    <w:name w:val="E69A0C4027F340B48E9187621E01ACC4"/>
    <w:rsid w:val="00202EED"/>
  </w:style>
  <w:style w:type="paragraph" w:customStyle="1" w:styleId="C55C34E295EA4A8DAC456578554E1AF6">
    <w:name w:val="C55C34E295EA4A8DAC456578554E1AF6"/>
    <w:rsid w:val="00202EED"/>
  </w:style>
  <w:style w:type="paragraph" w:customStyle="1" w:styleId="C85D6B80F5C14602BB52F0F6C146A33F">
    <w:name w:val="C85D6B80F5C14602BB52F0F6C146A33F"/>
    <w:rsid w:val="00202EED"/>
  </w:style>
  <w:style w:type="paragraph" w:customStyle="1" w:styleId="2C32A47BEAFB4AD6ABE84AD7BEC64C92">
    <w:name w:val="2C32A47BEAFB4AD6ABE84AD7BEC64C92"/>
    <w:rsid w:val="00202EED"/>
  </w:style>
  <w:style w:type="paragraph" w:customStyle="1" w:styleId="A4CD05454F1D473887F02B9443A6A3D7">
    <w:name w:val="A4CD05454F1D473887F02B9443A6A3D7"/>
    <w:rsid w:val="00202EED"/>
  </w:style>
  <w:style w:type="paragraph" w:customStyle="1" w:styleId="432890F6C61A4ED281517B23B0BBADD9">
    <w:name w:val="432890F6C61A4ED281517B23B0BBADD9"/>
    <w:rsid w:val="00202EED"/>
  </w:style>
  <w:style w:type="paragraph" w:customStyle="1" w:styleId="DDD0762C328D4A4AA5C3FC47F536CF7C">
    <w:name w:val="DDD0762C328D4A4AA5C3FC47F536CF7C"/>
    <w:rsid w:val="00202EED"/>
  </w:style>
  <w:style w:type="paragraph" w:customStyle="1" w:styleId="D85EB0C1E9514A699AA0CAA20636BCA5">
    <w:name w:val="D85EB0C1E9514A699AA0CAA20636BCA5"/>
    <w:rsid w:val="00202EED"/>
  </w:style>
  <w:style w:type="paragraph" w:customStyle="1" w:styleId="369EAF41CB5E4F67BB52F1C46F91D6A2">
    <w:name w:val="369EAF41CB5E4F67BB52F1C46F91D6A2"/>
    <w:rsid w:val="00202EED"/>
  </w:style>
  <w:style w:type="paragraph" w:customStyle="1" w:styleId="C531FF4BD6934B379128601525E769EF">
    <w:name w:val="C531FF4BD6934B379128601525E769EF"/>
    <w:rsid w:val="00202EED"/>
  </w:style>
  <w:style w:type="paragraph" w:customStyle="1" w:styleId="9F3B57D9B94A4B3E9E82DDDF1D1DA9E1">
    <w:name w:val="9F3B57D9B94A4B3E9E82DDDF1D1DA9E1"/>
    <w:rsid w:val="00202EED"/>
  </w:style>
  <w:style w:type="paragraph" w:customStyle="1" w:styleId="B324E03048FA44EEA743B11CA66A1231">
    <w:name w:val="B324E03048FA44EEA743B11CA66A1231"/>
    <w:rsid w:val="00202E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Email: celia.ho@aol.com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06ADEB-8BDB-4562-9CD3-7DFFCDBA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322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Ho</dc:creator>
  <cp:keywords>Website/Portfolio</cp:keywords>
  <dc:description/>
  <cp:lastModifiedBy>Celia Ho</cp:lastModifiedBy>
  <cp:revision>11</cp:revision>
  <dcterms:created xsi:type="dcterms:W3CDTF">2018-07-09T04:36:00Z</dcterms:created>
  <dcterms:modified xsi:type="dcterms:W3CDTF">2018-10-24T22:17:00Z</dcterms:modified>
  <cp:category/>
  <cp:contentStatus/>
</cp:coreProperties>
</file>